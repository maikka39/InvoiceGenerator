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Arial" w:hAnsi="Arial"/>
          <w:sz w:val="40"/>
        </w:rPr>
      </w:pPr>
      <w:r>
        <w:rPr>
          <w:rFonts w:hint="default" w:ascii="Arial" w:hAnsi="Arial"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2371090</wp:posOffset>
                </wp:positionH>
                <wp:positionV relativeFrom="paragraph">
                  <wp:posOffset>4645660</wp:posOffset>
                </wp:positionV>
                <wp:extent cx="3152775" cy="1209675"/>
                <wp:effectExtent l="0" t="257810" r="0" b="266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500000" flipV="1">
                          <a:off x="0" y="0"/>
                          <a:ext cx="3152775" cy="1209675"/>
                        </a:xfrm>
                        <a:prstGeom prst="ellipse">
                          <a:avLst/>
                        </a:prstGeom>
                        <a:solidFill>
                          <a:srgbClr val="EAEAEA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flip:y;margin-left:186.7pt;margin-top:365.8pt;height:95.25pt;width:248.25pt;rotation:1638400f;z-index:251659264;mso-width-relative:page;mso-height-relative:page;" fillcolor="#EAEAEA" filled="t" stroked="f" coordsize="21600,21600" o:gfxdata="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Cc2Jgf3AAAAAsBAAAPAAAAAAAAAAEA&#10;IAAAADgAAABkcnMvZG93bnJldi54bWxQSwECFAAUAAAACACHTuJA7VOv/bwBAABlAwAADgAAAAAA&#10;AAABACAAAABBAQAAZHJzL2Uyb0RvYy54bWxQSwUGAAAAAAYABgBZAQAAb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8359775</wp:posOffset>
                </wp:positionV>
                <wp:extent cx="2085340" cy="428625"/>
                <wp:effectExtent l="0" t="0" r="10160" b="9525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340" cy="42862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 Rounded MT Bold" w:hAnsi="Arial Rounded MT Bold"/>
                                <w:color w:val="C0C0C0"/>
                                <w:sz w:val="32"/>
                                <w:lang w:val="en-US"/>
                              </w:rPr>
                              <w:t>CONFIDENTIAL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38.25pt;margin-top:658.25pt;height:33.75pt;width:164.2pt;z-index:251658240;mso-width-relative:page;mso-height-relative:page;" fillcolor="#EAEAEA" filled="t" stroked="f" coordsize="21600,21600" o:gfxdata="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BYA&#10;AABkcnMvUEsBAhQAFAAAAAgAh07iQFP56nTZAAAADQEAAA8AAAAAAAAAAQAgAAAAOAAAAGRycy9k&#10;b3ducmV2LnhtbFBLAQIUABQAAAAIAIdO4kArK83wsgEAAFgDAAAOAAAAAAAAAAEAIAAAAD4BAABk&#10;cnMvZTJvRG9jLnhtbFBLBQYAAAAABgAGAFkBAABi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80" w:lineRule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Arial Rounded MT Bold" w:hAnsi="Arial Rounded MT Bold"/>
                          <w:color w:val="C0C0C0"/>
                          <w:sz w:val="32"/>
                          <w:lang w:val="en-US"/>
                        </w:rPr>
                        <w:t>CONFIDENTIAL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Arial" w:hAnsi="Arial"/>
          <w:sz w:val="40"/>
        </w:rPr>
        <w:t>Title</w:t>
      </w:r>
    </w:p>
    <w:p>
      <w:pPr>
        <w:rPr>
          <w:rFonts w:hint="default" w:ascii="Times New Roman" w:hAnsi="Times New Roman"/>
          <w:sz w:val="40"/>
          <w:lang w:val="en-US"/>
        </w:rPr>
      </w:pPr>
    </w:p>
    <w:p>
      <w:pPr>
        <w:spacing w:line="360" w:lineRule="auto"/>
        <w:rPr>
          <w:rFonts w:hint="default" w:ascii="Times New Roman" w:hAnsi="Times New Roman"/>
          <w:sz w:val="21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289560</wp:posOffset>
                </wp:positionV>
                <wp:extent cx="4504690" cy="352425"/>
                <wp:effectExtent l="0" t="0" r="10160" b="9525"/>
                <wp:wrapNone/>
                <wp:docPr id="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469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[Click to enter name]</w:t>
                            </w: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34.5pt;margin-top:22.8pt;height:27.75pt;width:354.7pt;z-index:251662336;mso-width-relative:page;mso-height-relative:page;" fillcolor="#FFFFFF" filled="t" stroked="f" coordsize="21600,21600" o:gfxdata="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FgAAAGRy&#10;cy9QSwECFAAUAAAACACHTuJAoe575NcAAAAJAQAADwAAAAAAAAABACAAAAA4AAAAZHJzL2Rvd25y&#10;ZXYueG1sUEsBAhQAFAAAAAgAh07iQPnEpTGwAQAASwMAAA4AAAAAAAAAAQAgAAAAPAEAAGRycy9l&#10;Mm9Eb2MueG1sUEsFBgAAAAAGAAYAWQEAAF4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[Click to enter name]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5715</wp:posOffset>
                </wp:positionV>
                <wp:extent cx="4533265" cy="295275"/>
                <wp:effectExtent l="0" t="0" r="635" b="9525"/>
                <wp:wrapNone/>
                <wp:docPr id="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2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{first_name} {last_name}</w:t>
                            </w: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34.55pt;margin-top:0.45pt;height:23.25pt;width:356.95pt;z-index:251661312;mso-width-relative:page;mso-height-relative:page;" fillcolor="#FFFFFF" filled="t" stroked="f" coordsize="21600,21600" o:gfxdata="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DawnLe1AAAAAYBAAAPAAAAAAAAAAEAIAAAADgAAABkcnMvZG93bnJl&#10;di54bWxQSwECFAAUAAAACACHTuJAPpLIT7IBAABLAwAADgAAAAAAAAABACAAAAA5AQAAZHJzL2Uy&#10;b0RvYy54bWxQSwUGAAAAAAYABgBZAQAAX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{first_name} {last_name}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/>
          <w:sz w:val="21"/>
          <w:lang w:val="en-US"/>
        </w:rPr>
        <w:t>To:</w:t>
      </w:r>
    </w:p>
    <w:p>
      <w:pPr>
        <w:spacing w:line="360" w:lineRule="auto"/>
        <w:rPr>
          <w:rFonts w:hint="default" w:ascii="Times New Roman" w:hAnsi="Times New Roman"/>
          <w:sz w:val="21"/>
          <w:lang w:val="en-US"/>
        </w:rPr>
      </w:pPr>
      <w:r>
        <w:rPr>
          <w:rFonts w:hint="default" w:ascii="Times New Roman" w:hAnsi="Times New Roman"/>
          <w:sz w:val="21"/>
          <w:lang w:val="en-US"/>
        </w:rPr>
        <w:t>CC:</w:t>
      </w:r>
    </w:p>
    <w:p>
      <w:pPr>
        <w:spacing w:line="360" w:lineRule="auto"/>
        <w:rPr>
          <w:rFonts w:hint="default"/>
          <w:sz w:val="21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6985</wp:posOffset>
                </wp:positionV>
                <wp:extent cx="4524375" cy="3238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{company_name}</w:t>
                            </w: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5pt;margin-top:0.55pt;height:25.5pt;width:356.25pt;z-index:251663360;mso-width-relative:page;mso-height-relative:page;" fillcolor="#FFFFFF" filled="t" stroked="f" coordsize="21600,21600" o:gfxdata="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WAAAA&#10;ZHJzL1BLAQIUABQAAAAIAIdO4kCe0trq1gAAAAcBAAAPAAAAAAAAAAEAIAAAADgAAABkcnMvZG93&#10;bnJldi54bWxQSwECFAAUAAAACACHTuJAW8Bf+rMBAABLAwAADgAAAAAAAAABACAAAAA7AQAAZHJz&#10;L2Uyb0RvYy54bWxQSwUGAAAAAAYABgBZAQAAY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{company_name}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1"/>
          <w:lang w:val="en-US"/>
        </w:rPr>
        <w:t>From:</w:t>
      </w:r>
    </w:p>
    <w:p>
      <w:pPr>
        <w:spacing w:line="360" w:lineRule="auto"/>
        <w:rPr>
          <w:rFonts w:hint="default"/>
          <w:sz w:val="21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290830</wp:posOffset>
                </wp:positionV>
                <wp:extent cx="4593590" cy="285750"/>
                <wp:effectExtent l="0" t="0" r="1651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359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{subject}</w:t>
                            </w: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45pt;margin-top:22.9pt;height:22.5pt;width:361.7pt;z-index:251664384;mso-width-relative:page;mso-height-relative:page;" fillcolor="#FFFFFF" filled="t" stroked="f" coordsize="21600,21600" o:gfxdata="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NOvNdDWAAAACAEAAA8AAAAAAAAAAQAgAAAAOAAAAGRycy9kb3du&#10;cmV2LnhtbFBLAQIUABQAAAAIAIdO4kCiLNm8sgEAAEsDAAAOAAAAAAAAAAEAIAAAADsBAABkcnMv&#10;ZTJvRG9jLnhtbFBLBQYAAAAABgAGAFkBAABf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{subject}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1"/>
          <w:lang w:val="en-US"/>
        </w:rPr>
        <w:t>Date:</w:t>
      </w:r>
      <w:r>
        <w:rPr>
          <w:rFonts w:hint="default"/>
          <w:sz w:val="21"/>
          <w:lang w:val="en-US"/>
        </w:rPr>
        <w:tab/>
      </w:r>
      <w:r>
        <w:rPr>
          <w:rFonts w:hint="default"/>
          <w:sz w:val="21"/>
        </w:rPr>
        <w:t>{date}</w:t>
      </w:r>
      <w:bookmarkStart w:id="0" w:name="_GoBack"/>
      <w:bookmarkEnd w:id="0"/>
    </w:p>
    <w:p>
      <w:pPr>
        <w:spacing w:line="360" w:lineRule="auto"/>
        <w:rPr>
          <w:rFonts w:hint="default"/>
          <w:sz w:val="21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672465</wp:posOffset>
                </wp:positionV>
                <wp:extent cx="5257800" cy="61982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1982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Dear {first_name},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Hi</w:t>
                            </w: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3pt;margin-top:52.95pt;height:488.05pt;width:414pt;z-index:251665408;mso-width-relative:page;mso-height-relative:page;" fillcolor="#FFFFFF" filled="t" stroked="f" coordsize="21600,21600" o:gfxdata="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AyaCOD2QAAAAsBAAAPAAAAAAAAAAEAIAAA&#10;ADgAAABkcnMvZG93bnJldi54bWxQSwECFAAUAAAACACHTuJA1UcY9bwBAABpAwAADgAAAAAAAAAB&#10;ACAAAAA+AQAAZHJzL2Uyb0RvYy54bWxQSwUGAAAAAAYABgBZAQAAbAUAAAAA&#10;">
                <v:fill on="t" opacity="0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Dear {first_name},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Hi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527050</wp:posOffset>
                </wp:positionV>
                <wp:extent cx="5000625" cy="635"/>
                <wp:effectExtent l="0" t="0" r="0" b="0"/>
                <wp:wrapNone/>
                <wp:docPr id="3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9" o:spid="_x0000_s1026" o:spt="20" style="position:absolute;left:0pt;margin-left:3.7pt;margin-top:41.5pt;height:0.05pt;width:393.75pt;z-index:251660288;mso-width-relative:page;mso-height-relative:page;" filled="f" stroked="t" coordsize="21600,21600" o:gfxdata="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BkyKG51gAAAAcBAAAPAAAAAAAAAAEAIAAA&#10;ADgAAABkcnMvZG93bnJldi54bWxQSwECFAAUAAAACACHTuJAkVP5CL8BAACNAwAADgAAAAAAAAAB&#10;ACAAAAA7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1"/>
          <w:lang w:val="en-US"/>
        </w:rPr>
        <w:t>Re:</w:t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Rounded MT Bold">
    <w:altName w:val="Times New Roman"/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AE4545"/>
    <w:rsid w:val="F0AF59DC"/>
    <w:rsid w:val="FAAE45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/>
      <w:kern w:val="2"/>
      <w:sz w:val="21"/>
      <w:lang w:val="en-US" w:eastAsia="zh-CN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opt/kingsoft/wps-office/office6/mui/en_US/templates/wps/Business/Memorandum%20Confidenti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Memorandum Confidential.wpt</Template>
  <Pages>1</Pages>
  <Words>9</Words>
  <Characters>42</Characters>
  <Lines>0</Lines>
  <Paragraphs>0</Paragraphs>
  <TotalTime>2.04166666666667</TotalTime>
  <ScaleCrop>false</ScaleCrop>
  <LinksUpToDate>false</LinksUpToDate>
  <CharactersWithSpaces>45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2019-02-07T19:37:00Z</dcterms:created>
  <dc:creator>maik</dc:creator>
  <cp:lastModifiedBy>maik</cp:lastModifiedBy>
  <dcterms:modified xsi:type="dcterms:W3CDTF">2019-02-07T19:40:22Z</dcterms:modified>
  <dc:title>Memorandum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